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13E1755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387CFF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86B64C8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EE99F41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B73F4C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0F69C140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46A7BA13" w14:textId="4BBEB249" w:rsidR="006234C7" w:rsidRDefault="00387CFF" w:rsidP="006234C7">
      <w:pPr>
        <w:pStyle w:val="ListParagraph"/>
        <w:numPr>
          <w:ilvl w:val="0"/>
          <w:numId w:val="19"/>
        </w:numPr>
      </w:pPr>
      <w:r>
        <w:t>Descrivere le modalità di definizione</w:t>
      </w:r>
      <w:r w:rsidR="004A2BF1">
        <w:t xml:space="preserve"> </w:t>
      </w:r>
      <w:r>
        <w:t>de</w:t>
      </w:r>
      <w:r w:rsidR="004A2BF1">
        <w:t>l modello dati in Entity Framework?</w:t>
      </w:r>
    </w:p>
    <w:p w14:paraId="6DCA7BC6" w14:textId="7F46BFE4" w:rsidR="00865925" w:rsidRDefault="00865925" w:rsidP="00865925">
      <w:pPr>
        <w:pStyle w:val="ListParagraph"/>
        <w:ind w:left="1080"/>
      </w:pPr>
      <w:r>
        <w:t>Il modello dei dati in EF può essere costruito con la sintassi delle Fluent API o con le Data annotation, successiamente attraverso il DBContext creiamo il “ponte” tra le classi e l’entità del DB.</w:t>
      </w:r>
    </w:p>
    <w:p w14:paraId="66F07C29" w14:textId="583C8BB5" w:rsidR="000421E0" w:rsidRDefault="00387CFF" w:rsidP="00387CFF">
      <w:pPr>
        <w:pStyle w:val="ListParagraph"/>
        <w:numPr>
          <w:ilvl w:val="0"/>
          <w:numId w:val="19"/>
        </w:numPr>
      </w:pPr>
      <w:r>
        <w:t xml:space="preserve">Scrivere con un esempio pratico come definire una chiave primaria ed una chiave esterna </w:t>
      </w:r>
      <w:r w:rsidR="002E683C">
        <w:t>utilizzando le data annotation e fluent api.</w:t>
      </w:r>
    </w:p>
    <w:p w14:paraId="25C87E97" w14:textId="2448A687" w:rsidR="00865925" w:rsidRDefault="00865925" w:rsidP="00865925">
      <w:pPr>
        <w:pStyle w:val="ListParagraph"/>
        <w:ind w:left="1080"/>
      </w:pPr>
      <w:r>
        <w:t>Nell’esempio di studente e esame con matricola chiave primaria e il codice dell’esame come foreign key:</w:t>
      </w:r>
    </w:p>
    <w:p w14:paraId="12295B3E" w14:textId="0F995359" w:rsidR="00865925" w:rsidRDefault="00865925" w:rsidP="00865925">
      <w:pPr>
        <w:pStyle w:val="ListParagraph"/>
        <w:ind w:left="1080"/>
      </w:pPr>
      <w:r>
        <w:tab/>
      </w:r>
      <w:r>
        <w:tab/>
      </w:r>
      <w:r>
        <w:tab/>
      </w:r>
      <w:r>
        <w:tab/>
        <w:t>Fluent API</w:t>
      </w:r>
    </w:p>
    <w:p w14:paraId="2314F57B" w14:textId="73A3EA4C" w:rsidR="00865925" w:rsidRDefault="00865925" w:rsidP="00865925">
      <w:pPr>
        <w:pStyle w:val="ListParagraph"/>
        <w:ind w:left="1080"/>
      </w:pPr>
      <w:r w:rsidRPr="00865925">
        <w:t>builder.Entity&lt;Studente&gt;.HasKey(k=&gt;k.Matricola);//per la</w:t>
      </w:r>
      <w:r>
        <w:t xml:space="preserve"> chiave primaria</w:t>
      </w:r>
    </w:p>
    <w:p w14:paraId="72604CA2" w14:textId="5DD52639" w:rsidR="00865925" w:rsidRDefault="00865925" w:rsidP="00865925">
      <w:pPr>
        <w:pStyle w:val="ListParagraph"/>
        <w:ind w:left="1080"/>
      </w:pPr>
      <w:r>
        <w:t>builder.</w:t>
      </w:r>
    </w:p>
    <w:p w14:paraId="5528334B" w14:textId="73D86E5E" w:rsidR="00DA1442" w:rsidRDefault="00DA1442" w:rsidP="00865925">
      <w:pPr>
        <w:pStyle w:val="ListParagraph"/>
        <w:ind w:left="1080"/>
      </w:pPr>
      <w:r>
        <w:t>In esame</w:t>
      </w:r>
    </w:p>
    <w:p w14:paraId="510F0096" w14:textId="2E823101" w:rsidR="00DA1442" w:rsidRPr="00DA1442" w:rsidRDefault="00DA1442" w:rsidP="00865925">
      <w:pPr>
        <w:pStyle w:val="ListParagraph"/>
        <w:ind w:left="1080"/>
        <w:rPr>
          <w:lang w:val="en-US"/>
        </w:rPr>
      </w:pPr>
      <w:r w:rsidRPr="00DA1442">
        <w:rPr>
          <w:lang w:val="en-US"/>
        </w:rPr>
        <w:t>Builder.Entity&lt;Es</w:t>
      </w:r>
      <w:r>
        <w:rPr>
          <w:lang w:val="en-US"/>
        </w:rPr>
        <w:t>ame&gt;.HasOne(p=&gt;p.Studente=.WIthMany(s=&gt;s.Esami).HasForeignKey(</w:t>
      </w:r>
      <w:r w:rsidR="00BC672B">
        <w:rPr>
          <w:lang w:val="en-US"/>
        </w:rPr>
        <w:t>p=&gt;p.</w:t>
      </w:r>
      <w:r>
        <w:rPr>
          <w:lang w:val="en-US"/>
        </w:rPr>
        <w:t>C</w:t>
      </w:r>
      <w:r w:rsidR="00BC672B">
        <w:rPr>
          <w:lang w:val="en-US"/>
        </w:rPr>
        <w:t>o</w:t>
      </w:r>
      <w:r>
        <w:rPr>
          <w:lang w:val="en-US"/>
        </w:rPr>
        <w:t>dice);</w:t>
      </w:r>
    </w:p>
    <w:p w14:paraId="1D6EF870" w14:textId="6C9E69BD" w:rsidR="00865925" w:rsidRPr="00DA1442" w:rsidRDefault="00865925" w:rsidP="00865925">
      <w:pPr>
        <w:pStyle w:val="ListParagraph"/>
        <w:ind w:left="1080"/>
        <w:rPr>
          <w:lang w:val="en-US"/>
        </w:rPr>
      </w:pPr>
      <w:r w:rsidRPr="00DA1442">
        <w:rPr>
          <w:lang w:val="en-US"/>
        </w:rPr>
        <w:tab/>
      </w:r>
      <w:r w:rsidRPr="00DA1442">
        <w:rPr>
          <w:lang w:val="en-US"/>
        </w:rPr>
        <w:tab/>
      </w:r>
      <w:r w:rsidRPr="00DA1442">
        <w:rPr>
          <w:lang w:val="en-US"/>
        </w:rPr>
        <w:tab/>
      </w:r>
      <w:r w:rsidRPr="00DA1442">
        <w:rPr>
          <w:lang w:val="en-US"/>
        </w:rPr>
        <w:tab/>
        <w:t>Data Annotation</w:t>
      </w:r>
    </w:p>
    <w:p w14:paraId="144B78D7" w14:textId="0EF238DD" w:rsidR="00865925" w:rsidRDefault="00865925" w:rsidP="00865925">
      <w:pPr>
        <w:pStyle w:val="ListParagraph"/>
        <w:ind w:left="1080"/>
      </w:pPr>
      <w:r>
        <w:t>Nella classe descrivente il modello:</w:t>
      </w:r>
    </w:p>
    <w:p w14:paraId="7D7C3C57" w14:textId="2E8C6155" w:rsidR="00865925" w:rsidRDefault="00865925" w:rsidP="00865925">
      <w:pPr>
        <w:pStyle w:val="ListParagraph"/>
        <w:ind w:left="1080"/>
      </w:pPr>
      <w:r>
        <w:t>[Key]</w:t>
      </w:r>
    </w:p>
    <w:p w14:paraId="5A7ED225" w14:textId="0B41BDCE" w:rsidR="00865925" w:rsidRDefault="00865925" w:rsidP="00865925">
      <w:pPr>
        <w:pStyle w:val="ListParagraph"/>
        <w:ind w:left="1080"/>
      </w:pPr>
      <w:r>
        <w:t>Public string Matricola;</w:t>
      </w:r>
    </w:p>
    <w:p w14:paraId="741B34A4" w14:textId="0006FC35" w:rsidR="007267E5" w:rsidRDefault="007267E5" w:rsidP="00865925">
      <w:pPr>
        <w:pStyle w:val="ListParagraph"/>
        <w:ind w:left="1080"/>
      </w:pPr>
      <w:r>
        <w:t>[ForeignKey(“Codice)]</w:t>
      </w:r>
    </w:p>
    <w:p w14:paraId="270632FB" w14:textId="6126D2FB" w:rsidR="007267E5" w:rsidRDefault="007267E5" w:rsidP="00865925">
      <w:pPr>
        <w:pStyle w:val="ListParagraph"/>
        <w:ind w:left="1080"/>
      </w:pPr>
      <w:r>
        <w:t>Public Esame esame;</w:t>
      </w:r>
    </w:p>
    <w:p w14:paraId="46C969AF" w14:textId="77777777" w:rsidR="00865925" w:rsidRPr="00865925" w:rsidRDefault="00865925" w:rsidP="00865925">
      <w:pPr>
        <w:pStyle w:val="ListParagraph"/>
        <w:ind w:left="1080"/>
      </w:pPr>
    </w:p>
    <w:p w14:paraId="718D4426" w14:textId="4E4C5957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620C445B" w14:textId="3358F1DA" w:rsidR="004E3C3E" w:rsidRDefault="004E3C3E" w:rsidP="004E3C3E">
      <w:pPr>
        <w:pStyle w:val="ListParagraph"/>
        <w:ind w:left="1080"/>
      </w:pPr>
      <w:r>
        <w:t>Le migration sono un modo per aggiornare in modo incrementale lo schema del DB con Add-Migration si salva la migrazione in “Locale”, con Update migration si aggiorna il DB.</w:t>
      </w:r>
    </w:p>
    <w:p w14:paraId="76430DAF" w14:textId="4B78F3A6" w:rsidR="004E3C3E" w:rsidRDefault="004E3C3E" w:rsidP="004E3C3E">
      <w:pPr>
        <w:pStyle w:val="ListParagraph"/>
        <w:ind w:left="1080"/>
      </w:pPr>
      <w:r>
        <w:t>I vantaggi sono che in questo modo si ha che i dati nel db sono sincronizzati con l’applicazione.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3AF2E758" w14:textId="171B0974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03465A52" w14:textId="0DC730BF" w:rsidR="00387CFF" w:rsidRPr="00387CFF" w:rsidRDefault="00387CFF" w:rsidP="00E81FF4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Sulla base del modello definito in allegato realizzare i requisiti richiesti.</w:t>
      </w:r>
    </w:p>
    <w:p w14:paraId="51C0B15E" w14:textId="77777777" w:rsidR="00387CFF" w:rsidRDefault="00387CFF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62C4B1A6" w14:textId="43D9A77B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L'applicazione deve consentire di gestire i clienti dell'assicurazione. In particolare deve essere possibile</w:t>
      </w:r>
      <w:r>
        <w:rPr>
          <w:rFonts w:cstheme="minorHAnsi"/>
          <w:sz w:val="20"/>
          <w:szCs w:val="20"/>
        </w:rPr>
        <w:t>:</w:t>
      </w:r>
    </w:p>
    <w:p w14:paraId="2EE00ABE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Inserire nuovi clienti</w:t>
      </w:r>
    </w:p>
    <w:p w14:paraId="6408E1E7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Inserire una polizza (rcauto, furto, vita) per un cliente</w:t>
      </w:r>
    </w:p>
    <w:p w14:paraId="43CF54AD" w14:textId="6D51C871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Stampare i dati delle polizze presenti a db (comprese le info sul cliente che l'ha stipulata</w:t>
      </w:r>
      <w:r w:rsidR="002E683C">
        <w:rPr>
          <w:rFonts w:cstheme="minorHAnsi"/>
          <w:sz w:val="20"/>
          <w:szCs w:val="20"/>
        </w:rPr>
        <w:t>*</w:t>
      </w:r>
      <w:r w:rsidRPr="00387CFF">
        <w:rPr>
          <w:rFonts w:cstheme="minorHAnsi"/>
          <w:sz w:val="20"/>
          <w:szCs w:val="20"/>
        </w:rPr>
        <w:t>).</w:t>
      </w:r>
    </w:p>
    <w:p w14:paraId="03F0510F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</w:p>
    <w:p w14:paraId="3562689E" w14:textId="6B16FBAF" w:rsidR="00387CFF" w:rsidRPr="00387CFF" w:rsidRDefault="002E683C" w:rsidP="00387CFF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</w:t>
      </w:r>
      <w:r w:rsidR="00387CFF" w:rsidRPr="00387CFF">
        <w:rPr>
          <w:rFonts w:cstheme="minorHAnsi"/>
          <w:sz w:val="20"/>
          <w:szCs w:val="20"/>
        </w:rPr>
        <w:t>In fase di stampa dei dati del cliente deve essere visualizzabile anche la spesa totale mensile che il cliente sostiene per tutte le sue polizze.</w:t>
      </w:r>
    </w:p>
    <w:p w14:paraId="1B5449C5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</w:p>
    <w:p w14:paraId="0B9ED247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 xml:space="preserve">Requisiti tecnici: </w:t>
      </w:r>
    </w:p>
    <w:p w14:paraId="66F59ABF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Utilizzare le Migration di EF per la modifica del DB</w:t>
      </w:r>
    </w:p>
    <w:p w14:paraId="789F7CCC" w14:textId="0C067E0A" w:rsidR="00E81FF4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Utilizzare le Fluent</w:t>
      </w:r>
      <w:r>
        <w:rPr>
          <w:rFonts w:cstheme="minorHAnsi"/>
          <w:sz w:val="20"/>
          <w:szCs w:val="20"/>
        </w:rPr>
        <w:t>-</w:t>
      </w:r>
      <w:r w:rsidRPr="00387CFF">
        <w:rPr>
          <w:rFonts w:cstheme="minorHAnsi"/>
          <w:sz w:val="20"/>
          <w:szCs w:val="20"/>
        </w:rPr>
        <w:t>Api per la gestione dei requisiti del database</w:t>
      </w:r>
    </w:p>
    <w:p w14:paraId="701DFBA7" w14:textId="352375DA" w:rsidR="00627277" w:rsidRDefault="00627277" w:rsidP="00387CFF">
      <w:pPr>
        <w:pStyle w:val="ListParagraph"/>
        <w:ind w:left="360"/>
        <w:rPr>
          <w:rFonts w:cstheme="minorHAnsi"/>
        </w:rPr>
      </w:pPr>
      <w:r>
        <w:rPr>
          <w:rFonts w:cstheme="minorHAnsi"/>
          <w:sz w:val="20"/>
          <w:szCs w:val="20"/>
        </w:rPr>
        <w:t>Realizzare un menù per l’interazione con l’utente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56F7D" w14:textId="77777777" w:rsidR="003B0A60" w:rsidRDefault="003B0A60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BCE3EE4" w14:textId="77777777" w:rsidR="003B0A60" w:rsidRDefault="003B0A60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011A4" w14:textId="77777777" w:rsidR="00D75732" w:rsidRDefault="00D75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85C1" w14:textId="77777777" w:rsidR="00D75732" w:rsidRDefault="00D75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C3060" w14:textId="77777777" w:rsidR="003B0A60" w:rsidRDefault="003B0A60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05CD0EA" w14:textId="77777777" w:rsidR="003B0A60" w:rsidRDefault="003B0A60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41F27" w14:textId="77777777" w:rsidR="00D75732" w:rsidRDefault="00D757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47BF" w14:textId="77777777" w:rsidR="00D75732" w:rsidRDefault="00D757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6B01" w14:textId="77777777" w:rsidR="00D75732" w:rsidRDefault="00D757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11D61"/>
    <w:rsid w:val="000331A5"/>
    <w:rsid w:val="000421E0"/>
    <w:rsid w:val="00056311"/>
    <w:rsid w:val="0008558D"/>
    <w:rsid w:val="00085B54"/>
    <w:rsid w:val="00087B65"/>
    <w:rsid w:val="000C2472"/>
    <w:rsid w:val="000E471B"/>
    <w:rsid w:val="000E55EA"/>
    <w:rsid w:val="000E60BC"/>
    <w:rsid w:val="000E7F7F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529E5"/>
    <w:rsid w:val="00261529"/>
    <w:rsid w:val="00270C3F"/>
    <w:rsid w:val="002733D1"/>
    <w:rsid w:val="002825D6"/>
    <w:rsid w:val="002A0BCF"/>
    <w:rsid w:val="002B0244"/>
    <w:rsid w:val="002B51AD"/>
    <w:rsid w:val="002E683C"/>
    <w:rsid w:val="002E7C28"/>
    <w:rsid w:val="002F2AFA"/>
    <w:rsid w:val="00315CD3"/>
    <w:rsid w:val="003444B6"/>
    <w:rsid w:val="00347AB7"/>
    <w:rsid w:val="00356CAC"/>
    <w:rsid w:val="0036481C"/>
    <w:rsid w:val="00387CFF"/>
    <w:rsid w:val="0039208B"/>
    <w:rsid w:val="003A0670"/>
    <w:rsid w:val="003A4A56"/>
    <w:rsid w:val="003B0A60"/>
    <w:rsid w:val="003D7282"/>
    <w:rsid w:val="003E162F"/>
    <w:rsid w:val="003E30EA"/>
    <w:rsid w:val="004254F0"/>
    <w:rsid w:val="00430700"/>
    <w:rsid w:val="00443C7E"/>
    <w:rsid w:val="00446E50"/>
    <w:rsid w:val="004538BD"/>
    <w:rsid w:val="00454D2A"/>
    <w:rsid w:val="00457A53"/>
    <w:rsid w:val="00464B0E"/>
    <w:rsid w:val="00470078"/>
    <w:rsid w:val="00482857"/>
    <w:rsid w:val="00485ABF"/>
    <w:rsid w:val="00496042"/>
    <w:rsid w:val="004A2BF1"/>
    <w:rsid w:val="004D0185"/>
    <w:rsid w:val="004D77FA"/>
    <w:rsid w:val="004E3C3E"/>
    <w:rsid w:val="0053305A"/>
    <w:rsid w:val="00547F36"/>
    <w:rsid w:val="005645F9"/>
    <w:rsid w:val="005808D9"/>
    <w:rsid w:val="00594D1C"/>
    <w:rsid w:val="005A2070"/>
    <w:rsid w:val="005F014D"/>
    <w:rsid w:val="005F0659"/>
    <w:rsid w:val="006234C7"/>
    <w:rsid w:val="00627277"/>
    <w:rsid w:val="00630A99"/>
    <w:rsid w:val="00646C29"/>
    <w:rsid w:val="006A5B48"/>
    <w:rsid w:val="006E15A5"/>
    <w:rsid w:val="006E2140"/>
    <w:rsid w:val="006E3EC5"/>
    <w:rsid w:val="006E7CC3"/>
    <w:rsid w:val="006F4A3F"/>
    <w:rsid w:val="0072454E"/>
    <w:rsid w:val="007264FF"/>
    <w:rsid w:val="007267E5"/>
    <w:rsid w:val="00731D2B"/>
    <w:rsid w:val="0078731A"/>
    <w:rsid w:val="007913B5"/>
    <w:rsid w:val="00796D72"/>
    <w:rsid w:val="007B1791"/>
    <w:rsid w:val="007B399D"/>
    <w:rsid w:val="007C00E4"/>
    <w:rsid w:val="007E3CB3"/>
    <w:rsid w:val="00803B30"/>
    <w:rsid w:val="008120C2"/>
    <w:rsid w:val="008130B1"/>
    <w:rsid w:val="008353A9"/>
    <w:rsid w:val="008410E0"/>
    <w:rsid w:val="0084271B"/>
    <w:rsid w:val="0084793A"/>
    <w:rsid w:val="00865925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A15EB"/>
    <w:rsid w:val="009D56A8"/>
    <w:rsid w:val="009E2BE0"/>
    <w:rsid w:val="00A1545F"/>
    <w:rsid w:val="00A360C5"/>
    <w:rsid w:val="00A510E2"/>
    <w:rsid w:val="00A9761D"/>
    <w:rsid w:val="00AB48C0"/>
    <w:rsid w:val="00B03500"/>
    <w:rsid w:val="00B142D7"/>
    <w:rsid w:val="00B219E6"/>
    <w:rsid w:val="00B41B1D"/>
    <w:rsid w:val="00B444E5"/>
    <w:rsid w:val="00B50F28"/>
    <w:rsid w:val="00B67E28"/>
    <w:rsid w:val="00B73F4C"/>
    <w:rsid w:val="00B915D5"/>
    <w:rsid w:val="00BA5730"/>
    <w:rsid w:val="00BA588E"/>
    <w:rsid w:val="00BA6CCB"/>
    <w:rsid w:val="00BC1DFD"/>
    <w:rsid w:val="00BC672B"/>
    <w:rsid w:val="00C25A75"/>
    <w:rsid w:val="00C329F9"/>
    <w:rsid w:val="00C56F51"/>
    <w:rsid w:val="00C71FAF"/>
    <w:rsid w:val="00C8122C"/>
    <w:rsid w:val="00C83061"/>
    <w:rsid w:val="00CA3B5B"/>
    <w:rsid w:val="00CB5D24"/>
    <w:rsid w:val="00CB67A9"/>
    <w:rsid w:val="00CC050D"/>
    <w:rsid w:val="00CC072B"/>
    <w:rsid w:val="00CC6F4B"/>
    <w:rsid w:val="00CE3BE3"/>
    <w:rsid w:val="00CE5FBE"/>
    <w:rsid w:val="00CE7394"/>
    <w:rsid w:val="00D20C89"/>
    <w:rsid w:val="00D245F5"/>
    <w:rsid w:val="00D26666"/>
    <w:rsid w:val="00D40B1D"/>
    <w:rsid w:val="00D75732"/>
    <w:rsid w:val="00D8241B"/>
    <w:rsid w:val="00D96C9C"/>
    <w:rsid w:val="00DA1442"/>
    <w:rsid w:val="00DA34E6"/>
    <w:rsid w:val="00DA5C84"/>
    <w:rsid w:val="00DA7D04"/>
    <w:rsid w:val="00DB470B"/>
    <w:rsid w:val="00DD682E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104E7"/>
    <w:rsid w:val="00F26F54"/>
    <w:rsid w:val="00F60AF1"/>
    <w:rsid w:val="00F75539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BBDE58-7354-4539-948A-3A5A8CD6C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4908C-7648-4AE0-9C1C-DCF71CE50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767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Eleonora Lombardo (c)</cp:lastModifiedBy>
  <cp:revision>63</cp:revision>
  <cp:lastPrinted>2004-01-22T16:32:00Z</cp:lastPrinted>
  <dcterms:created xsi:type="dcterms:W3CDTF">2020-11-06T14:31:00Z</dcterms:created>
  <dcterms:modified xsi:type="dcterms:W3CDTF">2021-06-25T11:04:00Z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